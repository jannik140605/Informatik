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231" w:rsidRPr="000C01FA" w:rsidRDefault="000C01FA" w:rsidP="000C01FA">
      <w:pPr>
        <w:jc w:val="center"/>
        <w:rPr>
          <w:b/>
          <w:sz w:val="56"/>
          <w:u w:val="single"/>
        </w:rPr>
      </w:pPr>
      <w:r w:rsidRPr="000C01FA">
        <w:rPr>
          <w:b/>
          <w:sz w:val="56"/>
          <w:u w:val="single"/>
        </w:rPr>
        <w:t xml:space="preserve">Links </w:t>
      </w:r>
      <w:r w:rsidR="00905379">
        <w:rPr>
          <w:b/>
          <w:sz w:val="56"/>
          <w:u w:val="single"/>
        </w:rPr>
        <w:t>einfügen</w:t>
      </w:r>
    </w:p>
    <w:p w:rsidR="000C01FA" w:rsidRDefault="000C01FA"/>
    <w:p w:rsidR="000C01FA" w:rsidRPr="006934A5" w:rsidRDefault="00DF6549" w:rsidP="00DF6549">
      <w:pPr>
        <w:rPr>
          <w:sz w:val="32"/>
        </w:rPr>
      </w:pPr>
      <w:r w:rsidRPr="006934A5">
        <w:rPr>
          <w:sz w:val="32"/>
        </w:rPr>
        <w:t xml:space="preserve">Um Links </w:t>
      </w:r>
      <w:r w:rsidR="00905379">
        <w:rPr>
          <w:sz w:val="32"/>
        </w:rPr>
        <w:t>einzufügen</w:t>
      </w:r>
      <w:r w:rsidRPr="006934A5">
        <w:rPr>
          <w:sz w:val="32"/>
        </w:rPr>
        <w:t xml:space="preserve"> benutzt man den folgenden Tag:</w:t>
      </w:r>
    </w:p>
    <w:p w:rsidR="00DF6549" w:rsidRPr="0002704A" w:rsidRDefault="00DF6549" w:rsidP="00DF6549">
      <w:pPr>
        <w:rPr>
          <w:b/>
          <w:sz w:val="32"/>
        </w:rPr>
      </w:pPr>
      <w:r w:rsidRPr="006934A5">
        <w:rPr>
          <w:sz w:val="32"/>
        </w:rPr>
        <w:tab/>
      </w:r>
      <w:r w:rsidRPr="006934A5">
        <w:rPr>
          <w:sz w:val="32"/>
        </w:rPr>
        <w:tab/>
      </w:r>
      <w:r w:rsidRPr="0002704A">
        <w:rPr>
          <w:b/>
          <w:sz w:val="32"/>
        </w:rPr>
        <w:t xml:space="preserve">&lt;a </w:t>
      </w:r>
      <w:proofErr w:type="spellStart"/>
      <w:r w:rsidRPr="0002704A">
        <w:rPr>
          <w:b/>
          <w:sz w:val="32"/>
        </w:rPr>
        <w:t>href</w:t>
      </w:r>
      <w:proofErr w:type="spellEnd"/>
      <w:r w:rsidRPr="0002704A">
        <w:rPr>
          <w:b/>
          <w:sz w:val="32"/>
        </w:rPr>
        <w:t>="</w:t>
      </w:r>
      <w:r w:rsidRPr="0002704A">
        <w:rPr>
          <w:b/>
          <w:color w:val="FF0000"/>
          <w:sz w:val="32"/>
        </w:rPr>
        <w:t>Link</w:t>
      </w:r>
      <w:r w:rsidRPr="0002704A">
        <w:rPr>
          <w:b/>
          <w:sz w:val="32"/>
        </w:rPr>
        <w:t>"&gt;</w:t>
      </w:r>
      <w:r w:rsidRPr="0002704A">
        <w:rPr>
          <w:b/>
          <w:color w:val="FF0000"/>
          <w:sz w:val="32"/>
        </w:rPr>
        <w:t xml:space="preserve">Name </w:t>
      </w:r>
      <w:r w:rsidRPr="0002704A">
        <w:rPr>
          <w:b/>
          <w:sz w:val="32"/>
        </w:rPr>
        <w:t>&lt;/a&gt;</w:t>
      </w:r>
    </w:p>
    <w:p w:rsidR="00DF6549" w:rsidRPr="006934A5" w:rsidRDefault="00DF6549" w:rsidP="00DF6549">
      <w:pPr>
        <w:rPr>
          <w:sz w:val="32"/>
        </w:rPr>
      </w:pPr>
      <w:r w:rsidRPr="006934A5">
        <w:rPr>
          <w:sz w:val="32"/>
        </w:rPr>
        <w:t xml:space="preserve">Bei Link muss man einen </w:t>
      </w:r>
      <w:r w:rsidRPr="006934A5">
        <w:rPr>
          <w:color w:val="FF0000"/>
          <w:sz w:val="32"/>
        </w:rPr>
        <w:t xml:space="preserve">Link </w:t>
      </w:r>
      <w:r w:rsidRPr="006934A5">
        <w:rPr>
          <w:sz w:val="32"/>
        </w:rPr>
        <w:t xml:space="preserve">einfügen, zum Beispiel </w:t>
      </w:r>
      <w:hyperlink r:id="rId8" w:history="1">
        <w:r w:rsidR="0041538B" w:rsidRPr="006934A5">
          <w:rPr>
            <w:rStyle w:val="Hyperlink"/>
            <w:sz w:val="32"/>
          </w:rPr>
          <w:t>https://www.youtube.com/</w:t>
        </w:r>
      </w:hyperlink>
      <w:r w:rsidR="0041538B" w:rsidRPr="006934A5">
        <w:rPr>
          <w:sz w:val="32"/>
        </w:rPr>
        <w:t xml:space="preserve"> </w:t>
      </w:r>
      <w:r w:rsidRPr="006934A5">
        <w:rPr>
          <w:sz w:val="32"/>
        </w:rPr>
        <w:t xml:space="preserve">und bei </w:t>
      </w:r>
      <w:r w:rsidRPr="006934A5">
        <w:rPr>
          <w:color w:val="FF0000"/>
          <w:sz w:val="32"/>
        </w:rPr>
        <w:t xml:space="preserve">Name </w:t>
      </w:r>
      <w:r w:rsidRPr="006934A5">
        <w:rPr>
          <w:sz w:val="32"/>
        </w:rPr>
        <w:t xml:space="preserve">eben den Namen der Webseite, zum Beispiel </w:t>
      </w:r>
      <w:r w:rsidR="00F73AAC" w:rsidRPr="006934A5">
        <w:rPr>
          <w:sz w:val="32"/>
        </w:rPr>
        <w:t>YouTube</w:t>
      </w:r>
      <w:r w:rsidRPr="006934A5">
        <w:rPr>
          <w:sz w:val="32"/>
        </w:rPr>
        <w:t>.</w:t>
      </w:r>
      <w:r w:rsidR="001603D4">
        <w:rPr>
          <w:sz w:val="32"/>
        </w:rPr>
        <w:t xml:space="preserve"> Den Link schreibt man in Anführungszeichen!</w:t>
      </w:r>
    </w:p>
    <w:p w:rsidR="0041538B" w:rsidRPr="00F36782" w:rsidRDefault="0041538B" w:rsidP="00DF6549">
      <w:pPr>
        <w:rPr>
          <w:b/>
          <w:sz w:val="32"/>
        </w:rPr>
      </w:pPr>
      <w:r w:rsidRPr="00F36782">
        <w:rPr>
          <w:b/>
          <w:sz w:val="32"/>
        </w:rPr>
        <w:t>Also:</w:t>
      </w:r>
    </w:p>
    <w:p w:rsidR="0006315A" w:rsidRPr="00017E62" w:rsidRDefault="0041538B" w:rsidP="00DF6549">
      <w:pPr>
        <w:rPr>
          <w:b/>
          <w:sz w:val="32"/>
        </w:rPr>
      </w:pPr>
      <w:r w:rsidRPr="006248A7">
        <w:rPr>
          <w:b/>
          <w:sz w:val="32"/>
        </w:rPr>
        <w:t xml:space="preserve">&lt;a </w:t>
      </w:r>
      <w:proofErr w:type="spellStart"/>
      <w:r w:rsidRPr="006248A7">
        <w:rPr>
          <w:b/>
          <w:sz w:val="32"/>
        </w:rPr>
        <w:t>href</w:t>
      </w:r>
      <w:proofErr w:type="spellEnd"/>
      <w:r w:rsidRPr="006248A7">
        <w:rPr>
          <w:b/>
          <w:sz w:val="32"/>
        </w:rPr>
        <w:t>="https://www.youtube.com/"&gt;You</w:t>
      </w:r>
      <w:r w:rsidR="00F73AAC" w:rsidRPr="006248A7">
        <w:rPr>
          <w:b/>
          <w:sz w:val="32"/>
        </w:rPr>
        <w:t>T</w:t>
      </w:r>
      <w:r w:rsidRPr="006248A7">
        <w:rPr>
          <w:b/>
          <w:sz w:val="32"/>
        </w:rPr>
        <w:t>ube&lt;/a&gt;</w:t>
      </w:r>
      <w:r w:rsidR="006934A5" w:rsidRPr="006248A7">
        <w:rPr>
          <w:b/>
          <w:sz w:val="32"/>
        </w:rPr>
        <w:t xml:space="preserve"> </w:t>
      </w:r>
    </w:p>
    <w:p w:rsidR="00E65BC6" w:rsidRDefault="00C6613E" w:rsidP="00DF6549">
      <w:pPr>
        <w:rPr>
          <w:sz w:val="32"/>
          <w:u w:val="single"/>
        </w:rPr>
      </w:pPr>
      <w:r w:rsidRPr="0006315A">
        <w:rPr>
          <w:noProof/>
          <w:sz w:val="32"/>
          <w:lang w:eastAsia="de-DE"/>
        </w:rPr>
        <w:drawing>
          <wp:anchor distT="0" distB="0" distL="114300" distR="114300" simplePos="0" relativeHeight="251659264" behindDoc="0" locked="0" layoutInCell="1" allowOverlap="1" wp14:anchorId="158DB221" wp14:editId="77F753CF">
            <wp:simplePos x="0" y="0"/>
            <wp:positionH relativeFrom="page">
              <wp:posOffset>676539</wp:posOffset>
            </wp:positionH>
            <wp:positionV relativeFrom="paragraph">
              <wp:posOffset>368300</wp:posOffset>
            </wp:positionV>
            <wp:extent cx="5426710" cy="2039620"/>
            <wp:effectExtent l="0" t="0" r="2540" b="0"/>
            <wp:wrapSquare wrapText="bothSides"/>
            <wp:docPr id="1" name="Grafik 1" descr="E:\Website_B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ebsite_Bil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267" b="77238"/>
                    <a:stretch/>
                  </pic:blipFill>
                  <pic:spPr bwMode="auto">
                    <a:xfrm>
                      <a:off x="0" y="0"/>
                      <a:ext cx="542671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1B60" w:rsidRPr="006248A7">
        <w:rPr>
          <w:sz w:val="32"/>
          <w:u w:val="single"/>
        </w:rPr>
        <w:t>Eine simple Webseite mit unserem Link sähe so aus:</w:t>
      </w:r>
    </w:p>
    <w:p w:rsidR="0006315A" w:rsidRDefault="0006315A" w:rsidP="00DF6549">
      <w:pPr>
        <w:rPr>
          <w:sz w:val="32"/>
          <w:u w:val="single"/>
        </w:rPr>
      </w:pPr>
    </w:p>
    <w:p w:rsidR="0006315A" w:rsidRDefault="0006315A" w:rsidP="00DF6549">
      <w:pPr>
        <w:rPr>
          <w:sz w:val="32"/>
          <w:u w:val="single"/>
        </w:rPr>
      </w:pPr>
    </w:p>
    <w:p w:rsidR="0006315A" w:rsidRDefault="0006315A" w:rsidP="00DF6549">
      <w:pPr>
        <w:rPr>
          <w:sz w:val="32"/>
          <w:u w:val="single"/>
        </w:rPr>
      </w:pPr>
    </w:p>
    <w:p w:rsidR="0006315A" w:rsidRDefault="004C1F69" w:rsidP="0006315A">
      <w:pPr>
        <w:rPr>
          <w:sz w:val="32"/>
          <w:u w:val="single"/>
        </w:rPr>
      </w:pPr>
      <w:r w:rsidRPr="004C1F69">
        <w:rPr>
          <w:noProof/>
          <w:sz w:val="32"/>
          <w:u w:val="single"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11AF33" wp14:editId="607AF198">
                <wp:simplePos x="0" y="0"/>
                <wp:positionH relativeFrom="column">
                  <wp:posOffset>3449320</wp:posOffset>
                </wp:positionH>
                <wp:positionV relativeFrom="paragraph">
                  <wp:posOffset>2089150</wp:posOffset>
                </wp:positionV>
                <wp:extent cx="2461260" cy="365760"/>
                <wp:effectExtent l="0" t="0" r="15240" b="1524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F69" w:rsidRDefault="004C1F69" w:rsidP="004C1F69">
                            <w:pPr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u w:val="single"/>
                              </w:rPr>
                              <w:t>Hier der Code für den Link</w:t>
                            </w:r>
                          </w:p>
                          <w:p w:rsidR="004C1F69" w:rsidRDefault="004C1F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1CC5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1.6pt;margin-top:164.5pt;width:193.8pt;height:28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">
                <v:textbox>
                  <w:txbxContent>
                    <w:p w:rsidR="004C1F69" w:rsidRDefault="004C1F69" w:rsidP="004C1F69">
                      <w:pPr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  <w:u w:val="single"/>
                        </w:rPr>
                        <w:t>Hier der Code für den Link</w:t>
                      </w:r>
                    </w:p>
                    <w:p w:rsidR="004C1F69" w:rsidRDefault="004C1F6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934BA7" wp14:editId="18CA340A">
                <wp:simplePos x="0" y="0"/>
                <wp:positionH relativeFrom="column">
                  <wp:posOffset>4435530</wp:posOffset>
                </wp:positionH>
                <wp:positionV relativeFrom="paragraph">
                  <wp:posOffset>2502811</wp:posOffset>
                </wp:positionV>
                <wp:extent cx="1009816" cy="500932"/>
                <wp:effectExtent l="38100" t="0" r="19050" b="5207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816" cy="500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748D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" o:spid="_x0000_s1026" type="#_x0000_t32" style="position:absolute;margin-left:349.25pt;margin-top:197.05pt;width:79.5pt;height:39.4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Pr="0006315A">
        <w:rPr>
          <w:noProof/>
          <w:sz w:val="32"/>
          <w:lang w:eastAsia="de-DE"/>
        </w:rPr>
        <w:drawing>
          <wp:anchor distT="0" distB="0" distL="114300" distR="114300" simplePos="0" relativeHeight="251658240" behindDoc="0" locked="0" layoutInCell="1" allowOverlap="1" wp14:anchorId="203B2C77" wp14:editId="192599FD">
            <wp:simplePos x="0" y="0"/>
            <wp:positionH relativeFrom="margin">
              <wp:posOffset>-366809</wp:posOffset>
            </wp:positionH>
            <wp:positionV relativeFrom="paragraph">
              <wp:posOffset>479370</wp:posOffset>
            </wp:positionV>
            <wp:extent cx="6278493" cy="3236181"/>
            <wp:effectExtent l="0" t="0" r="8255" b="2540"/>
            <wp:wrapSquare wrapText="bothSides"/>
            <wp:docPr id="2" name="Grafik 2" descr="E:\Website_Code_B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ebsite_Code_Bil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686" b="32520"/>
                    <a:stretch/>
                  </pic:blipFill>
                  <pic:spPr bwMode="auto">
                    <a:xfrm>
                      <a:off x="0" y="0"/>
                      <a:ext cx="6278493" cy="323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ED3" w:rsidRPr="000C01FA" w:rsidRDefault="00122ED3" w:rsidP="00122ED3">
      <w:pPr>
        <w:jc w:val="center"/>
        <w:rPr>
          <w:b/>
          <w:sz w:val="56"/>
          <w:u w:val="single"/>
        </w:rPr>
      </w:pPr>
      <w:r>
        <w:rPr>
          <w:b/>
          <w:sz w:val="56"/>
          <w:u w:val="single"/>
        </w:rPr>
        <w:lastRenderedPageBreak/>
        <w:t>Inhaltsverzeichnis</w:t>
      </w:r>
    </w:p>
    <w:p w:rsidR="00122ED3" w:rsidRDefault="00122ED3" w:rsidP="00122ED3"/>
    <w:p w:rsidR="00122ED3" w:rsidRPr="006934A5" w:rsidRDefault="003264A2" w:rsidP="00122ED3">
      <w:pPr>
        <w:rPr>
          <w:sz w:val="32"/>
        </w:rPr>
      </w:pPr>
      <w:r>
        <w:rPr>
          <w:sz w:val="32"/>
        </w:rPr>
        <w:t>Um ein Inhaltsverzeichnis zu erstellen, bei dem man per Mausklick auf der Seite zu Überschriften springen kann</w:t>
      </w:r>
      <w:r w:rsidR="00122ED3" w:rsidRPr="006934A5">
        <w:rPr>
          <w:sz w:val="32"/>
        </w:rPr>
        <w:t>:</w:t>
      </w:r>
    </w:p>
    <w:p w:rsidR="00D27726" w:rsidRPr="00D27726" w:rsidRDefault="00D27726" w:rsidP="003C5970">
      <w:pPr>
        <w:pStyle w:val="HTMLVorformatiert"/>
        <w:jc w:val="center"/>
        <w:rPr>
          <w:b/>
          <w:sz w:val="24"/>
        </w:rPr>
      </w:pPr>
      <w:r w:rsidRPr="00D27726">
        <w:rPr>
          <w:b/>
          <w:sz w:val="24"/>
        </w:rPr>
        <w:t xml:space="preserve">&lt;a </w:t>
      </w:r>
      <w:proofErr w:type="spellStart"/>
      <w:r w:rsidRPr="00D27726">
        <w:rPr>
          <w:b/>
          <w:sz w:val="24"/>
        </w:rPr>
        <w:t>href</w:t>
      </w:r>
      <w:proofErr w:type="spellEnd"/>
      <w:r w:rsidRPr="00D27726">
        <w:rPr>
          <w:b/>
          <w:sz w:val="24"/>
        </w:rPr>
        <w:t>="#zweitens"&gt;Zweitens&lt;/a&gt;</w:t>
      </w:r>
    </w:p>
    <w:p w:rsidR="00122ED3" w:rsidRPr="00124FB0" w:rsidRDefault="003C5970" w:rsidP="00124FB0">
      <w:pPr>
        <w:pStyle w:val="HTMLVorformatiert"/>
        <w:jc w:val="center"/>
        <w:rPr>
          <w:b/>
          <w:sz w:val="24"/>
        </w:rPr>
      </w:pPr>
      <w:r w:rsidRPr="004F35C5">
        <w:rPr>
          <w:b/>
          <w:sz w:val="24"/>
        </w:rPr>
        <w:t xml:space="preserve">&lt;h1 </w:t>
      </w:r>
      <w:proofErr w:type="spellStart"/>
      <w:r w:rsidRPr="004F35C5">
        <w:rPr>
          <w:b/>
          <w:sz w:val="24"/>
        </w:rPr>
        <w:t>id</w:t>
      </w:r>
      <w:proofErr w:type="spellEnd"/>
      <w:r w:rsidRPr="004F35C5">
        <w:rPr>
          <w:b/>
          <w:sz w:val="24"/>
        </w:rPr>
        <w:t>="zweitens"&gt;Eine zweite Überschrift&lt;/h1&gt;</w:t>
      </w:r>
    </w:p>
    <w:p w:rsidR="00905379" w:rsidRPr="00124FB0" w:rsidRDefault="00124FB0" w:rsidP="00DF6549">
      <w:pPr>
        <w:rPr>
          <w:sz w:val="32"/>
          <w:u w:val="single"/>
        </w:rPr>
      </w:pPr>
      <w:r>
        <w:rPr>
          <w:noProof/>
          <w:sz w:val="32"/>
          <w:lang w:eastAsia="de-DE"/>
        </w:rPr>
        <w:drawing>
          <wp:anchor distT="0" distB="0" distL="114300" distR="114300" simplePos="0" relativeHeight="251663360" behindDoc="0" locked="0" layoutInCell="1" allowOverlap="1" wp14:anchorId="6ED89AF1" wp14:editId="06BD086A">
            <wp:simplePos x="0" y="0"/>
            <wp:positionH relativeFrom="column">
              <wp:posOffset>-709295</wp:posOffset>
            </wp:positionH>
            <wp:positionV relativeFrom="paragraph">
              <wp:posOffset>462915</wp:posOffset>
            </wp:positionV>
            <wp:extent cx="7321550" cy="1200150"/>
            <wp:effectExtent l="0" t="0" r="0" b="0"/>
            <wp:wrapSquare wrapText="bothSides"/>
            <wp:docPr id="4" name="Grafik 4" descr="C:\Users\jannik.seck\AppData\Local\Microsoft\Windows\INetCache\Content.Word\Inhaltsverzeichnis_Bild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nnik.seck\AppData\Local\Microsoft\Windows\INetCache\Content.Word\Inhaltsverzeichnis_Bild_Cod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33DF" w:rsidRPr="00124FB0">
        <w:rPr>
          <w:sz w:val="32"/>
          <w:u w:val="single"/>
        </w:rPr>
        <w:t>Anschauliches Beispiel mit Vorschau:</w:t>
      </w:r>
    </w:p>
    <w:p w:rsidR="006A668E" w:rsidRDefault="00124FB0" w:rsidP="00DF6549">
      <w:pPr>
        <w:rPr>
          <w:sz w:val="32"/>
        </w:rPr>
      </w:pPr>
      <w:r>
        <w:rPr>
          <w:noProof/>
          <w:sz w:val="32"/>
          <w:lang w:eastAsia="de-DE"/>
        </w:rPr>
        <w:drawing>
          <wp:anchor distT="0" distB="0" distL="114300" distR="114300" simplePos="0" relativeHeight="251664384" behindDoc="0" locked="0" layoutInCell="1" allowOverlap="1" wp14:anchorId="28173D42" wp14:editId="1E95CC38">
            <wp:simplePos x="0" y="0"/>
            <wp:positionH relativeFrom="column">
              <wp:posOffset>-518795</wp:posOffset>
            </wp:positionH>
            <wp:positionV relativeFrom="paragraph">
              <wp:posOffset>1445895</wp:posOffset>
            </wp:positionV>
            <wp:extent cx="5888355" cy="1647825"/>
            <wp:effectExtent l="0" t="0" r="0" b="9525"/>
            <wp:wrapSquare wrapText="bothSides"/>
            <wp:docPr id="6" name="Grafik 6" descr="C:\Users\jannik.seck\AppData\Local\Microsoft\Windows\INetCache\Content.Word\Inhaltsverzeichnis_Bil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annik.seck\AppData\Local\Microsoft\Windows\INetCache\Content.Word\Inhaltsverzeichnis_Bild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668E" w:rsidRDefault="006A668E" w:rsidP="00DF6549">
      <w:pPr>
        <w:rPr>
          <w:sz w:val="32"/>
        </w:rPr>
      </w:pPr>
    </w:p>
    <w:p w:rsidR="006A668E" w:rsidRDefault="006A668E" w:rsidP="00DF6549">
      <w:pPr>
        <w:rPr>
          <w:sz w:val="32"/>
        </w:rPr>
      </w:pPr>
    </w:p>
    <w:p w:rsidR="006A668E" w:rsidRDefault="006917A0" w:rsidP="00DF6549">
      <w:pPr>
        <w:rPr>
          <w:sz w:val="32"/>
        </w:rPr>
      </w:pPr>
      <w:r w:rsidRPr="0061795E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A63176" wp14:editId="4AC45C4D">
                <wp:simplePos x="0" y="0"/>
                <wp:positionH relativeFrom="page">
                  <wp:posOffset>104775</wp:posOffset>
                </wp:positionH>
                <wp:positionV relativeFrom="paragraph">
                  <wp:posOffset>196850</wp:posOffset>
                </wp:positionV>
                <wp:extent cx="1085850" cy="314325"/>
                <wp:effectExtent l="0" t="0" r="19050" b="28575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95E" w:rsidRPr="0061795E" w:rsidRDefault="0061795E">
                            <w:pPr>
                              <w:rPr>
                                <w:sz w:val="28"/>
                              </w:rPr>
                            </w:pPr>
                            <w:r w:rsidRPr="0061795E">
                              <w:rPr>
                                <w:sz w:val="28"/>
                              </w:rPr>
                              <w:t>Hier klicken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6317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.25pt;margin-top:15.5pt;width:85.5pt;height:2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">
                <v:textbox>
                  <w:txbxContent>
                    <w:p w:rsidR="0061795E" w:rsidRPr="0061795E" w:rsidRDefault="0061795E">
                      <w:pPr>
                        <w:rPr>
                          <w:sz w:val="28"/>
                        </w:rPr>
                      </w:pPr>
                      <w:r w:rsidRPr="0061795E">
                        <w:rPr>
                          <w:sz w:val="28"/>
                        </w:rPr>
                        <w:t>Hier klicken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6A668E" w:rsidRDefault="006A668E" w:rsidP="00DF6549">
      <w:pPr>
        <w:rPr>
          <w:sz w:val="32"/>
        </w:rPr>
      </w:pPr>
    </w:p>
    <w:p w:rsidR="006A668E" w:rsidRDefault="006A668E" w:rsidP="00DF6549">
      <w:pPr>
        <w:rPr>
          <w:sz w:val="32"/>
        </w:rPr>
      </w:pPr>
    </w:p>
    <w:p w:rsidR="006A668E" w:rsidRDefault="0061795E" w:rsidP="00DF6549">
      <w:pPr>
        <w:rPr>
          <w:sz w:val="32"/>
        </w:rPr>
      </w:pPr>
      <w:r w:rsidRPr="0061795E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96D33BD" wp14:editId="0D66A185">
                <wp:simplePos x="0" y="0"/>
                <wp:positionH relativeFrom="margin">
                  <wp:posOffset>-333375</wp:posOffset>
                </wp:positionH>
                <wp:positionV relativeFrom="paragraph">
                  <wp:posOffset>365125</wp:posOffset>
                </wp:positionV>
                <wp:extent cx="1457325" cy="314325"/>
                <wp:effectExtent l="0" t="0" r="28575" b="28575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95E" w:rsidRPr="0061795E" w:rsidRDefault="0061795E" w:rsidP="0061795E">
                            <w:pPr>
                              <w:rPr>
                                <w:sz w:val="28"/>
                              </w:rPr>
                            </w:pPr>
                            <w:r w:rsidRPr="0061795E">
                              <w:rPr>
                                <w:sz w:val="28"/>
                              </w:rPr>
                              <w:t xml:space="preserve">Hier </w:t>
                            </w:r>
                            <w:r>
                              <w:rPr>
                                <w:sz w:val="28"/>
                              </w:rPr>
                              <w:t>hinspringen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D33BD" id="_x0000_s1028" type="#_x0000_t202" style="position:absolute;margin-left:-26.25pt;margin-top:28.75pt;width:114.75pt;height:24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">
                <v:textbox>
                  <w:txbxContent>
                    <w:p w:rsidR="0061795E" w:rsidRPr="0061795E" w:rsidRDefault="0061795E" w:rsidP="0061795E">
                      <w:pPr>
                        <w:rPr>
                          <w:sz w:val="28"/>
                        </w:rPr>
                      </w:pPr>
                      <w:r w:rsidRPr="0061795E">
                        <w:rPr>
                          <w:sz w:val="28"/>
                        </w:rPr>
                        <w:t xml:space="preserve">Hier </w:t>
                      </w:r>
                      <w:r>
                        <w:rPr>
                          <w:sz w:val="28"/>
                        </w:rPr>
                        <w:t>hinspringen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4FB0">
        <w:rPr>
          <w:noProof/>
          <w:sz w:val="32"/>
          <w:lang w:eastAsia="de-DE"/>
        </w:rPr>
        <w:drawing>
          <wp:anchor distT="0" distB="0" distL="114300" distR="114300" simplePos="0" relativeHeight="251665408" behindDoc="0" locked="0" layoutInCell="1" allowOverlap="1" wp14:anchorId="68D244F7" wp14:editId="65AC97B6">
            <wp:simplePos x="0" y="0"/>
            <wp:positionH relativeFrom="margin">
              <wp:posOffset>-471170</wp:posOffset>
            </wp:positionH>
            <wp:positionV relativeFrom="paragraph">
              <wp:posOffset>336550</wp:posOffset>
            </wp:positionV>
            <wp:extent cx="3743325" cy="1671320"/>
            <wp:effectExtent l="0" t="0" r="9525" b="5080"/>
            <wp:wrapSquare wrapText="bothSides"/>
            <wp:docPr id="5" name="Grafik 5" descr="C:\Users\jannik.seck\AppData\Local\Microsoft\Windows\INetCache\Content.Word\Inhaltsverzeichnis_Bil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nnik.seck\AppData\Local\Microsoft\Windows\INetCache\Content.Word\Inhaltsverzeichnis_Bild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668E" w:rsidRDefault="006A668E" w:rsidP="00DF6549">
      <w:pPr>
        <w:rPr>
          <w:sz w:val="32"/>
        </w:rPr>
      </w:pPr>
    </w:p>
    <w:p w:rsidR="006A668E" w:rsidRDefault="006A668E" w:rsidP="00DF6549">
      <w:pPr>
        <w:rPr>
          <w:sz w:val="32"/>
        </w:rPr>
      </w:pPr>
    </w:p>
    <w:p w:rsidR="006A668E" w:rsidRDefault="006A668E" w:rsidP="00DF6549">
      <w:pPr>
        <w:rPr>
          <w:sz w:val="32"/>
        </w:rPr>
      </w:pPr>
    </w:p>
    <w:p w:rsidR="006A668E" w:rsidRDefault="006A668E" w:rsidP="00DF6549">
      <w:pPr>
        <w:rPr>
          <w:sz w:val="32"/>
        </w:rPr>
      </w:pPr>
    </w:p>
    <w:p w:rsidR="006A668E" w:rsidRDefault="006A668E" w:rsidP="00DF6549">
      <w:pPr>
        <w:rPr>
          <w:sz w:val="32"/>
        </w:rPr>
      </w:pPr>
    </w:p>
    <w:p w:rsidR="006A668E" w:rsidRDefault="006A668E" w:rsidP="00DF6549">
      <w:pPr>
        <w:rPr>
          <w:sz w:val="32"/>
        </w:rPr>
      </w:pPr>
    </w:p>
    <w:p w:rsidR="00C133DF" w:rsidRPr="006934A5" w:rsidRDefault="00C133DF" w:rsidP="00DF6549">
      <w:pPr>
        <w:rPr>
          <w:sz w:val="32"/>
        </w:rPr>
      </w:pPr>
      <w:bookmarkStart w:id="0" w:name="_GoBack"/>
      <w:bookmarkEnd w:id="0"/>
    </w:p>
    <w:sectPr w:rsidR="00C133DF" w:rsidRPr="006934A5"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68E" w:rsidRDefault="006A668E" w:rsidP="006A668E">
      <w:pPr>
        <w:spacing w:after="0" w:line="240" w:lineRule="auto"/>
      </w:pPr>
      <w:r>
        <w:separator/>
      </w:r>
    </w:p>
  </w:endnote>
  <w:endnote w:type="continuationSeparator" w:id="0">
    <w:p w:rsidR="006A668E" w:rsidRDefault="006A668E" w:rsidP="006A6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68E" w:rsidRPr="00A411BD" w:rsidRDefault="006A668E" w:rsidP="006A668E">
    <w:pPr>
      <w:rPr>
        <w:sz w:val="28"/>
      </w:rPr>
    </w:pPr>
    <w:hyperlink r:id="rId1" w:history="1">
      <w:r w:rsidRPr="00124FB0">
        <w:rPr>
          <w:rStyle w:val="Hyperlink"/>
        </w:rPr>
        <w:t>https://wiki.selfhtml.org/wiki/HTML/Tutorials/Links/Seiteninterne_Verweise</w:t>
      </w:r>
    </w:hyperlink>
    <w:r w:rsidRPr="00124FB0">
      <w:t xml:space="preserve"> </w:t>
    </w:r>
  </w:p>
  <w:p w:rsidR="006A668E" w:rsidRDefault="006A668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68E" w:rsidRDefault="006A668E" w:rsidP="006A668E">
      <w:pPr>
        <w:spacing w:after="0" w:line="240" w:lineRule="auto"/>
      </w:pPr>
      <w:r>
        <w:separator/>
      </w:r>
    </w:p>
  </w:footnote>
  <w:footnote w:type="continuationSeparator" w:id="0">
    <w:p w:rsidR="006A668E" w:rsidRDefault="006A668E" w:rsidP="006A6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733E2"/>
    <w:multiLevelType w:val="hybridMultilevel"/>
    <w:tmpl w:val="3EC432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231"/>
    <w:rsid w:val="00001B60"/>
    <w:rsid w:val="00017E62"/>
    <w:rsid w:val="0002704A"/>
    <w:rsid w:val="0006315A"/>
    <w:rsid w:val="000C01FA"/>
    <w:rsid w:val="00122ED3"/>
    <w:rsid w:val="00124FB0"/>
    <w:rsid w:val="001603D4"/>
    <w:rsid w:val="001E25C7"/>
    <w:rsid w:val="003264A2"/>
    <w:rsid w:val="003C5970"/>
    <w:rsid w:val="0041538B"/>
    <w:rsid w:val="004B7181"/>
    <w:rsid w:val="004C1F69"/>
    <w:rsid w:val="004E25FE"/>
    <w:rsid w:val="004F35C5"/>
    <w:rsid w:val="005055D2"/>
    <w:rsid w:val="005623FC"/>
    <w:rsid w:val="005D4FA5"/>
    <w:rsid w:val="0061795E"/>
    <w:rsid w:val="0062026A"/>
    <w:rsid w:val="006248A7"/>
    <w:rsid w:val="00662431"/>
    <w:rsid w:val="006917A0"/>
    <w:rsid w:val="006934A5"/>
    <w:rsid w:val="006A668E"/>
    <w:rsid w:val="006F6945"/>
    <w:rsid w:val="00905379"/>
    <w:rsid w:val="009323AE"/>
    <w:rsid w:val="00A13ACF"/>
    <w:rsid w:val="00A411BD"/>
    <w:rsid w:val="00BD7231"/>
    <w:rsid w:val="00C007B6"/>
    <w:rsid w:val="00C133DF"/>
    <w:rsid w:val="00C5783F"/>
    <w:rsid w:val="00C6613E"/>
    <w:rsid w:val="00D22A2E"/>
    <w:rsid w:val="00D27726"/>
    <w:rsid w:val="00DF6549"/>
    <w:rsid w:val="00E238E5"/>
    <w:rsid w:val="00E65BC6"/>
    <w:rsid w:val="00F36782"/>
    <w:rsid w:val="00F7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8F506"/>
  <w15:chartTrackingRefBased/>
  <w15:docId w15:val="{2B7EF2B1-1DB5-4CF5-86B4-B1676D3B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F654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F6549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D27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D27726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">
    <w:name w:val="p"/>
    <w:basedOn w:val="Absatz-Standardschriftart"/>
    <w:rsid w:val="00D27726"/>
  </w:style>
  <w:style w:type="character" w:customStyle="1" w:styleId="nt">
    <w:name w:val="nt"/>
    <w:basedOn w:val="Absatz-Standardschriftart"/>
    <w:rsid w:val="00D27726"/>
  </w:style>
  <w:style w:type="character" w:customStyle="1" w:styleId="na">
    <w:name w:val="na"/>
    <w:basedOn w:val="Absatz-Standardschriftart"/>
    <w:rsid w:val="00D27726"/>
  </w:style>
  <w:style w:type="character" w:customStyle="1" w:styleId="o">
    <w:name w:val="o"/>
    <w:basedOn w:val="Absatz-Standardschriftart"/>
    <w:rsid w:val="00D27726"/>
  </w:style>
  <w:style w:type="character" w:customStyle="1" w:styleId="s">
    <w:name w:val="s"/>
    <w:basedOn w:val="Absatz-Standardschriftart"/>
    <w:rsid w:val="00D27726"/>
  </w:style>
  <w:style w:type="character" w:styleId="BesuchterLink">
    <w:name w:val="FollowedHyperlink"/>
    <w:basedOn w:val="Absatz-Standardschriftart"/>
    <w:uiPriority w:val="99"/>
    <w:semiHidden/>
    <w:unhideWhenUsed/>
    <w:rsid w:val="006A668E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A66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668E"/>
  </w:style>
  <w:style w:type="paragraph" w:styleId="Fuzeile">
    <w:name w:val="footer"/>
    <w:basedOn w:val="Standard"/>
    <w:link w:val="FuzeileZchn"/>
    <w:uiPriority w:val="99"/>
    <w:unhideWhenUsed/>
    <w:rsid w:val="006A66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6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0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iki.selfhtml.org/wiki/HTML/Tutorials/Links/Seiteninterne_Verweis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CD022-4FC9-45A2-9060-21A5E8BCE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899A9F53</Template>
  <TotalTime>0</TotalTime>
  <Pages>2</Pages>
  <Words>96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"jannik.seck"</dc:creator>
  <cp:keywords/>
  <dc:description/>
  <cp:lastModifiedBy>"jannik.seck"</cp:lastModifiedBy>
  <cp:revision>4</cp:revision>
  <dcterms:created xsi:type="dcterms:W3CDTF">2021-09-27T12:44:00Z</dcterms:created>
  <dcterms:modified xsi:type="dcterms:W3CDTF">2021-09-27T12:44:00Z</dcterms:modified>
</cp:coreProperties>
</file>